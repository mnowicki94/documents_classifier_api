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5B1A" w:rsidRPr="00043EE1" w:rsidRDefault="00EF1F51" w:rsidP="002F4DC2">
      <w:pPr>
        <w:pStyle w:val="Title"/>
        <w:rPr>
          <w:lang w:val="en-GB"/>
        </w:rPr>
      </w:pPr>
      <w:r>
        <w:rPr>
          <w:lang w:val="en-GB"/>
        </w:rPr>
        <w:t>Machine Learning Engineer</w:t>
      </w:r>
    </w:p>
    <w:p w:rsidR="002F4DC2" w:rsidRPr="00E55BD1" w:rsidRDefault="002F4DC2" w:rsidP="002F4DC2">
      <w:pPr>
        <w:pStyle w:val="Subtitle"/>
        <w:rPr>
          <w:lang w:val="en-GB"/>
        </w:rPr>
      </w:pPr>
      <w:r w:rsidRPr="00E55BD1">
        <w:rPr>
          <w:lang w:val="en-GB"/>
        </w:rPr>
        <w:t>Take-Home Exercise</w:t>
      </w:r>
    </w:p>
    <w:p w:rsidR="002F4DC2" w:rsidRPr="00E55BD1" w:rsidRDefault="00E55BD1" w:rsidP="00E55BD1">
      <w:pPr>
        <w:pStyle w:val="Heading2"/>
        <w:rPr>
          <w:lang w:val="en-GB"/>
        </w:rPr>
      </w:pPr>
      <w:r w:rsidRPr="00E55BD1">
        <w:rPr>
          <w:lang w:val="en-GB"/>
        </w:rPr>
        <w:t>Background</w:t>
      </w:r>
    </w:p>
    <w:p w:rsidR="00E55BD1" w:rsidRDefault="00E55BD1" w:rsidP="00E55BD1">
      <w:pPr>
        <w:rPr>
          <w:lang w:val="en-GB"/>
        </w:rPr>
      </w:pPr>
      <w:r>
        <w:rPr>
          <w:lang w:val="en-GB"/>
        </w:rPr>
        <w:t>We receive several million documents a year that need to be classified and distributed to the correct department. To speed up this process, we want to develop a machine learning model to classify documents automatically.</w:t>
      </w:r>
    </w:p>
    <w:p w:rsidR="00E55BD1" w:rsidRDefault="00E55BD1" w:rsidP="00E55BD1">
      <w:pPr>
        <w:rPr>
          <w:lang w:val="en-GB"/>
        </w:rPr>
      </w:pPr>
      <w:r>
        <w:rPr>
          <w:lang w:val="en-GB"/>
        </w:rPr>
        <w:t>Since we cannot share real data for this task, we use a substitute data set consisting of news headlines.</w:t>
      </w:r>
    </w:p>
    <w:p w:rsidR="00E55BD1" w:rsidRDefault="00E55BD1" w:rsidP="00E55BD1">
      <w:pPr>
        <w:pStyle w:val="Heading2"/>
        <w:rPr>
          <w:lang w:val="en-GB"/>
        </w:rPr>
      </w:pPr>
      <w:r>
        <w:rPr>
          <w:lang w:val="en-GB"/>
        </w:rPr>
        <w:t>Goal</w:t>
      </w:r>
    </w:p>
    <w:p w:rsidR="00E55BD1" w:rsidRDefault="00E55BD1" w:rsidP="00170899">
      <w:pPr>
        <w:pStyle w:val="ListParagraph"/>
        <w:numPr>
          <w:ilvl w:val="0"/>
          <w:numId w:val="3"/>
        </w:numPr>
        <w:rPr>
          <w:lang w:val="en-GB"/>
        </w:rPr>
      </w:pPr>
      <w:r w:rsidRPr="00E55BD1">
        <w:rPr>
          <w:lang w:val="en-GB"/>
        </w:rPr>
        <w:t>Build a predictive model to classify headlines into 4 categories</w:t>
      </w:r>
      <w:r w:rsidR="007D5D7B">
        <w:rPr>
          <w:lang w:val="en-GB"/>
        </w:rPr>
        <w:t xml:space="preserve"> (see below)</w:t>
      </w:r>
    </w:p>
    <w:p w:rsidR="00170899" w:rsidRDefault="00D75E2D" w:rsidP="00170899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Create a REST</w:t>
      </w:r>
      <w:r w:rsidR="00170899">
        <w:rPr>
          <w:lang w:val="en-GB"/>
        </w:rPr>
        <w:t xml:space="preserve"> API to serve the model</w:t>
      </w:r>
    </w:p>
    <w:p w:rsidR="00E55BD1" w:rsidRDefault="00170899" w:rsidP="00E55BD1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Write an example script (Bash or Python) that uses the API from the command line</w:t>
      </w:r>
    </w:p>
    <w:p w:rsidR="004D4874" w:rsidRPr="00170899" w:rsidRDefault="004D4874" w:rsidP="00E55BD1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Prepare a presentation of your approach and results.</w:t>
      </w:r>
    </w:p>
    <w:p w:rsidR="00E55BD1" w:rsidRDefault="00E55BD1" w:rsidP="00E55BD1">
      <w:pPr>
        <w:pStyle w:val="Heading2"/>
        <w:rPr>
          <w:lang w:val="en-GB"/>
        </w:rPr>
      </w:pPr>
      <w:r>
        <w:rPr>
          <w:lang w:val="en-GB"/>
        </w:rPr>
        <w:t>Data</w:t>
      </w:r>
    </w:p>
    <w:p w:rsidR="00E55BD1" w:rsidRDefault="00E55BD1" w:rsidP="00E55BD1">
      <w:pPr>
        <w:rPr>
          <w:lang w:val="en-GB"/>
        </w:rPr>
      </w:pPr>
      <w:r>
        <w:rPr>
          <w:lang w:val="en-GB"/>
        </w:rPr>
        <w:t>The news headlines data set can be found at:</w:t>
      </w:r>
    </w:p>
    <w:p w:rsidR="00E55BD1" w:rsidRDefault="00BA4378" w:rsidP="00E55BD1">
      <w:pPr>
        <w:rPr>
          <w:lang w:val="en-GB"/>
        </w:rPr>
      </w:pPr>
      <w:hyperlink r:id="rId6" w:history="1">
        <w:r w:rsidR="00E55BD1" w:rsidRPr="002F391F">
          <w:rPr>
            <w:rStyle w:val="Hyperlink"/>
            <w:lang w:val="en-GB"/>
          </w:rPr>
          <w:t>https://archive.ics.uci.edu/ml/machine-learning-databases/00359/NewsAggregatorDataset.zip</w:t>
        </w:r>
      </w:hyperlink>
    </w:p>
    <w:p w:rsidR="00E55BD1" w:rsidRDefault="00E55BD1" w:rsidP="00E55BD1">
      <w:pPr>
        <w:rPr>
          <w:lang w:val="en-GB"/>
        </w:rPr>
      </w:pPr>
      <w:r w:rsidRPr="00E55BD1">
        <w:rPr>
          <w:lang w:val="en-GB"/>
        </w:rPr>
        <w:t xml:space="preserve">This dataset </w:t>
      </w:r>
      <w:r>
        <w:rPr>
          <w:lang w:val="en-GB"/>
        </w:rPr>
        <w:t>consists of the following columns, delimited by \t: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2660"/>
        <w:gridCol w:w="6552"/>
      </w:tblGrid>
      <w:tr w:rsidR="00E55BD1" w:rsidTr="00E55B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E55BD1" w:rsidRDefault="00E55BD1" w:rsidP="00E55BD1">
            <w:pPr>
              <w:rPr>
                <w:lang w:val="en-GB"/>
              </w:rPr>
            </w:pPr>
            <w:r>
              <w:rPr>
                <w:lang w:val="en-GB"/>
              </w:rPr>
              <w:t>Column</w:t>
            </w:r>
          </w:p>
        </w:tc>
        <w:tc>
          <w:tcPr>
            <w:tcW w:w="6552" w:type="dxa"/>
          </w:tcPr>
          <w:p w:rsidR="00E55BD1" w:rsidRDefault="00E55BD1" w:rsidP="00E55B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</w:tr>
      <w:tr w:rsidR="00E55BD1" w:rsidTr="00E55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E55BD1" w:rsidRDefault="00E55BD1" w:rsidP="00E55BD1">
            <w:pPr>
              <w:rPr>
                <w:lang w:val="en-GB"/>
              </w:rPr>
            </w:pPr>
            <w:r>
              <w:rPr>
                <w:lang w:val="en-GB"/>
              </w:rPr>
              <w:t>id</w:t>
            </w:r>
          </w:p>
        </w:tc>
        <w:tc>
          <w:tcPr>
            <w:tcW w:w="6552" w:type="dxa"/>
          </w:tcPr>
          <w:p w:rsidR="00E55BD1" w:rsidRDefault="00E55BD1" w:rsidP="00E55B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Numeric ID</w:t>
            </w:r>
          </w:p>
        </w:tc>
      </w:tr>
      <w:tr w:rsidR="00E55BD1" w:rsidRPr="00D75E2D" w:rsidTr="00E55B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E55BD1" w:rsidRDefault="00E55BD1" w:rsidP="00E55BD1">
            <w:pPr>
              <w:rPr>
                <w:lang w:val="en-GB"/>
              </w:rPr>
            </w:pPr>
            <w:r>
              <w:rPr>
                <w:lang w:val="en-GB"/>
              </w:rPr>
              <w:t>title</w:t>
            </w:r>
          </w:p>
        </w:tc>
        <w:tc>
          <w:tcPr>
            <w:tcW w:w="6552" w:type="dxa"/>
          </w:tcPr>
          <w:p w:rsidR="00E55BD1" w:rsidRDefault="00E55BD1" w:rsidP="00E55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News title</w:t>
            </w:r>
            <w:r w:rsidR="00755B17">
              <w:rPr>
                <w:lang w:val="en-GB"/>
              </w:rPr>
              <w:t xml:space="preserve"> (to be classified)</w:t>
            </w:r>
          </w:p>
        </w:tc>
      </w:tr>
      <w:tr w:rsidR="00E55BD1" w:rsidRPr="00D75E2D" w:rsidTr="00E55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E55BD1" w:rsidRDefault="00E55BD1" w:rsidP="00E55BD1">
            <w:pPr>
              <w:rPr>
                <w:lang w:val="en-GB"/>
              </w:rPr>
            </w:pPr>
            <w:r>
              <w:rPr>
                <w:lang w:val="en-GB"/>
              </w:rPr>
              <w:t>url</w:t>
            </w:r>
          </w:p>
        </w:tc>
        <w:tc>
          <w:tcPr>
            <w:tcW w:w="6552" w:type="dxa"/>
          </w:tcPr>
          <w:p w:rsidR="00E55BD1" w:rsidRDefault="00E55BD1" w:rsidP="00E55B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URL of the original article</w:t>
            </w:r>
          </w:p>
        </w:tc>
      </w:tr>
      <w:tr w:rsidR="00E55BD1" w:rsidTr="00E55B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E55BD1" w:rsidRDefault="00E55BD1" w:rsidP="00E55BD1">
            <w:pPr>
              <w:rPr>
                <w:lang w:val="en-GB"/>
              </w:rPr>
            </w:pPr>
            <w:r>
              <w:rPr>
                <w:lang w:val="en-GB"/>
              </w:rPr>
              <w:t>publisher</w:t>
            </w:r>
          </w:p>
        </w:tc>
        <w:tc>
          <w:tcPr>
            <w:tcW w:w="6552" w:type="dxa"/>
          </w:tcPr>
          <w:p w:rsidR="00E55BD1" w:rsidRDefault="00E55BD1" w:rsidP="00E55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Name of the publisher</w:t>
            </w:r>
          </w:p>
        </w:tc>
      </w:tr>
      <w:tr w:rsidR="00E55BD1" w:rsidRPr="00D75E2D" w:rsidTr="00E55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E55BD1" w:rsidRDefault="00E55BD1" w:rsidP="00E55BD1">
            <w:pPr>
              <w:rPr>
                <w:lang w:val="en-GB"/>
              </w:rPr>
            </w:pPr>
            <w:r>
              <w:rPr>
                <w:lang w:val="en-GB"/>
              </w:rPr>
              <w:t>category</w:t>
            </w:r>
          </w:p>
        </w:tc>
        <w:tc>
          <w:tcPr>
            <w:tcW w:w="6552" w:type="dxa"/>
          </w:tcPr>
          <w:p w:rsidR="00E55BD1" w:rsidRDefault="00E55BD1" w:rsidP="00E55B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Category (</w:t>
            </w:r>
            <w:r w:rsidRPr="00E55BD1">
              <w:rPr>
                <w:b/>
                <w:lang w:val="en-GB"/>
              </w:rPr>
              <w:t>b</w:t>
            </w:r>
            <w:r>
              <w:rPr>
                <w:lang w:val="en-GB"/>
              </w:rPr>
              <w:t xml:space="preserve"> for business, </w:t>
            </w:r>
            <w:r w:rsidRPr="00E55BD1">
              <w:rPr>
                <w:b/>
                <w:lang w:val="en-GB"/>
              </w:rPr>
              <w:t>t</w:t>
            </w:r>
            <w:r>
              <w:rPr>
                <w:lang w:val="en-GB"/>
              </w:rPr>
              <w:t xml:space="preserve"> for science and technology, </w:t>
            </w:r>
            <w:r w:rsidRPr="00E55BD1">
              <w:rPr>
                <w:b/>
                <w:lang w:val="en-GB"/>
              </w:rPr>
              <w:t>e</w:t>
            </w:r>
            <w:r>
              <w:rPr>
                <w:lang w:val="en-GB"/>
              </w:rPr>
              <w:t xml:space="preserve"> for entertainment, and </w:t>
            </w:r>
            <w:r w:rsidRPr="00E55BD1">
              <w:rPr>
                <w:b/>
                <w:lang w:val="en-GB"/>
              </w:rPr>
              <w:t>m</w:t>
            </w:r>
            <w:r>
              <w:rPr>
                <w:lang w:val="en-GB"/>
              </w:rPr>
              <w:t xml:space="preserve"> for health)</w:t>
            </w:r>
          </w:p>
        </w:tc>
      </w:tr>
      <w:tr w:rsidR="00E55BD1" w:rsidRPr="00D75E2D" w:rsidTr="00E55B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E55BD1" w:rsidRDefault="00E55BD1" w:rsidP="00E55BD1">
            <w:pPr>
              <w:rPr>
                <w:lang w:val="en-GB"/>
              </w:rPr>
            </w:pPr>
            <w:r>
              <w:rPr>
                <w:lang w:val="en-GB"/>
              </w:rPr>
              <w:t>story</w:t>
            </w:r>
          </w:p>
        </w:tc>
        <w:tc>
          <w:tcPr>
            <w:tcW w:w="6552" w:type="dxa"/>
          </w:tcPr>
          <w:p w:rsidR="00E55BD1" w:rsidRDefault="00E55BD1" w:rsidP="00E55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Alphanumeric id of the cluster that includes news about the same story</w:t>
            </w:r>
          </w:p>
        </w:tc>
      </w:tr>
      <w:tr w:rsidR="00E55BD1" w:rsidTr="00E55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E55BD1" w:rsidRDefault="00E55BD1" w:rsidP="00E55BD1">
            <w:pPr>
              <w:rPr>
                <w:lang w:val="en-GB"/>
              </w:rPr>
            </w:pPr>
            <w:r>
              <w:rPr>
                <w:lang w:val="en-GB"/>
              </w:rPr>
              <w:t>hostname</w:t>
            </w:r>
          </w:p>
        </w:tc>
        <w:tc>
          <w:tcPr>
            <w:tcW w:w="6552" w:type="dxa"/>
          </w:tcPr>
          <w:p w:rsidR="00E55BD1" w:rsidRDefault="00E55BD1" w:rsidP="00E55B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Hostname</w:t>
            </w:r>
          </w:p>
        </w:tc>
      </w:tr>
      <w:tr w:rsidR="00E55BD1" w:rsidTr="00E55B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E55BD1" w:rsidRDefault="00E55BD1" w:rsidP="00E55BD1">
            <w:pPr>
              <w:rPr>
                <w:lang w:val="en-GB"/>
              </w:rPr>
            </w:pPr>
            <w:r>
              <w:rPr>
                <w:lang w:val="en-GB"/>
              </w:rPr>
              <w:t>timestamp</w:t>
            </w:r>
          </w:p>
        </w:tc>
        <w:tc>
          <w:tcPr>
            <w:tcW w:w="6552" w:type="dxa"/>
          </w:tcPr>
          <w:p w:rsidR="00E55BD1" w:rsidRDefault="00E55BD1" w:rsidP="00E55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Timestamp</w:t>
            </w:r>
          </w:p>
        </w:tc>
      </w:tr>
    </w:tbl>
    <w:p w:rsidR="00E55BD1" w:rsidRDefault="00E55BD1" w:rsidP="00E55BD1">
      <w:pPr>
        <w:rPr>
          <w:lang w:val="en-GB"/>
        </w:rPr>
      </w:pPr>
    </w:p>
    <w:p w:rsidR="00E55BD1" w:rsidRDefault="00E55BD1" w:rsidP="00E55BD1">
      <w:pPr>
        <w:rPr>
          <w:lang w:val="en-GB"/>
        </w:rPr>
      </w:pPr>
      <w:r>
        <w:rPr>
          <w:lang w:val="en-GB"/>
        </w:rPr>
        <w:t xml:space="preserve">Your model does not </w:t>
      </w:r>
      <w:r w:rsidR="00170899">
        <w:rPr>
          <w:lang w:val="en-GB"/>
        </w:rPr>
        <w:t>need to use all attributes</w:t>
      </w:r>
      <w:r w:rsidR="004D4874">
        <w:rPr>
          <w:lang w:val="en-GB"/>
        </w:rPr>
        <w:t>. You are free to determine which ones to use and which to discard (using analysis or your own judgment)</w:t>
      </w:r>
      <w:r w:rsidR="00C05C2B">
        <w:rPr>
          <w:lang w:val="en-GB"/>
        </w:rPr>
        <w:t>. It’s also ok to take a data sample instead of using the entire data set.</w:t>
      </w:r>
    </w:p>
    <w:p w:rsidR="00E55BD1" w:rsidRDefault="00E55BD1" w:rsidP="00E55BD1">
      <w:pPr>
        <w:pStyle w:val="Heading2"/>
        <w:rPr>
          <w:lang w:val="en-GB"/>
        </w:rPr>
      </w:pPr>
      <w:r>
        <w:rPr>
          <w:lang w:val="en-GB"/>
        </w:rPr>
        <w:t>Report</w:t>
      </w:r>
    </w:p>
    <w:p w:rsidR="00E55BD1" w:rsidRDefault="004D4874" w:rsidP="00E55BD1">
      <w:pPr>
        <w:rPr>
          <w:lang w:val="en-GB"/>
        </w:rPr>
      </w:pPr>
      <w:r w:rsidRPr="004D4874">
        <w:rPr>
          <w:b/>
          <w:lang w:val="en-GB"/>
        </w:rPr>
        <w:t>Code</w:t>
      </w:r>
      <w:r>
        <w:rPr>
          <w:lang w:val="en-GB"/>
        </w:rPr>
        <w:t xml:space="preserve">: You can include a notebook for your exploratory steps, but the final output should also include </w:t>
      </w:r>
      <w:r w:rsidR="00E55BD1">
        <w:rPr>
          <w:lang w:val="en-GB"/>
        </w:rPr>
        <w:t>runnable Python code as a Python file or module</w:t>
      </w:r>
      <w:r>
        <w:rPr>
          <w:lang w:val="en-GB"/>
        </w:rPr>
        <w:t>.</w:t>
      </w:r>
    </w:p>
    <w:p w:rsidR="004D4874" w:rsidRDefault="004D4874" w:rsidP="00E55BD1">
      <w:pPr>
        <w:rPr>
          <w:lang w:val="en-GB"/>
        </w:rPr>
      </w:pPr>
      <w:r w:rsidRPr="004D4874">
        <w:rPr>
          <w:b/>
          <w:lang w:val="en-GB"/>
        </w:rPr>
        <w:t>Presentation</w:t>
      </w:r>
      <w:r>
        <w:rPr>
          <w:lang w:val="en-GB"/>
        </w:rPr>
        <w:t xml:space="preserve">: </w:t>
      </w:r>
      <w:r w:rsidR="00BA4378">
        <w:rPr>
          <w:lang w:val="en-GB"/>
        </w:rPr>
        <w:t>Powerpoint, etc.</w:t>
      </w:r>
      <w:bookmarkStart w:id="0" w:name="_GoBack"/>
      <w:bookmarkEnd w:id="0"/>
    </w:p>
    <w:p w:rsidR="00170899" w:rsidRDefault="00170899" w:rsidP="00170899">
      <w:pPr>
        <w:pStyle w:val="Heading2"/>
        <w:rPr>
          <w:lang w:val="en-GB"/>
        </w:rPr>
      </w:pPr>
      <w:r>
        <w:rPr>
          <w:lang w:val="en-GB"/>
        </w:rPr>
        <w:t>Evaluation Criteria</w:t>
      </w:r>
    </w:p>
    <w:p w:rsidR="004D4874" w:rsidRDefault="004D4874" w:rsidP="00170899">
      <w:pPr>
        <w:rPr>
          <w:lang w:val="en-GB"/>
        </w:rPr>
      </w:pPr>
      <w:r>
        <w:rPr>
          <w:lang w:val="en-GB"/>
        </w:rPr>
        <w:t>Performance of the final model is not a very important criterion for this exercise; we are more interested in:</w:t>
      </w:r>
    </w:p>
    <w:p w:rsidR="004D4874" w:rsidRDefault="004D4874" w:rsidP="004D4874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lastRenderedPageBreak/>
        <w:t>T</w:t>
      </w:r>
      <w:r w:rsidRPr="004D4874">
        <w:rPr>
          <w:lang w:val="en-GB"/>
        </w:rPr>
        <w:t>he step-by-step approach</w:t>
      </w:r>
      <w:r>
        <w:rPr>
          <w:lang w:val="en-GB"/>
        </w:rPr>
        <w:t xml:space="preserve"> and thought process</w:t>
      </w:r>
    </w:p>
    <w:p w:rsidR="004D4874" w:rsidRDefault="004D4874" w:rsidP="004D4874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T</w:t>
      </w:r>
      <w:r w:rsidRPr="004D4874">
        <w:rPr>
          <w:lang w:val="en-GB"/>
        </w:rPr>
        <w:t>he soundness and robustness of the solution and evaluation metrics</w:t>
      </w:r>
    </w:p>
    <w:p w:rsidR="004D4874" w:rsidRDefault="004D4874" w:rsidP="004D4874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T</w:t>
      </w:r>
      <w:r w:rsidRPr="004D4874">
        <w:rPr>
          <w:lang w:val="en-GB"/>
        </w:rPr>
        <w:t>he quality and clarity of the code</w:t>
      </w:r>
      <w:r>
        <w:rPr>
          <w:lang w:val="en-GB"/>
        </w:rPr>
        <w:t xml:space="preserve">. </w:t>
      </w:r>
      <w:r w:rsidRPr="004D4874">
        <w:rPr>
          <w:lang w:val="en-GB"/>
        </w:rPr>
        <w:t xml:space="preserve">Your Python code should be well formatted and </w:t>
      </w:r>
      <w:r>
        <w:rPr>
          <w:lang w:val="en-GB"/>
        </w:rPr>
        <w:t xml:space="preserve">(for example) </w:t>
      </w:r>
      <w:r w:rsidRPr="004D4874">
        <w:rPr>
          <w:lang w:val="en-GB"/>
        </w:rPr>
        <w:t>contain docstrings</w:t>
      </w:r>
      <w:r>
        <w:rPr>
          <w:lang w:val="en-GB"/>
        </w:rPr>
        <w:t>.</w:t>
      </w:r>
    </w:p>
    <w:p w:rsidR="00170899" w:rsidRPr="004D4874" w:rsidRDefault="004D4874" w:rsidP="004D4874">
      <w:pPr>
        <w:pStyle w:val="ListParagraph"/>
        <w:numPr>
          <w:ilvl w:val="0"/>
          <w:numId w:val="4"/>
        </w:numPr>
        <w:rPr>
          <w:lang w:val="en-GB"/>
        </w:rPr>
      </w:pPr>
      <w:r w:rsidRPr="004D4874">
        <w:rPr>
          <w:lang w:val="en-GB"/>
        </w:rPr>
        <w:t>Considerations for possible next steps are also welcome (</w:t>
      </w:r>
      <w:r>
        <w:rPr>
          <w:lang w:val="en-GB"/>
        </w:rPr>
        <w:t xml:space="preserve">for example </w:t>
      </w:r>
      <w:r w:rsidRPr="004D4874">
        <w:rPr>
          <w:lang w:val="en-GB"/>
        </w:rPr>
        <w:t>if there are things you would have liked to try if you had had more time)</w:t>
      </w:r>
    </w:p>
    <w:sectPr w:rsidR="00170899" w:rsidRPr="004D487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D056EA"/>
    <w:multiLevelType w:val="hybridMultilevel"/>
    <w:tmpl w:val="30045AE6"/>
    <w:lvl w:ilvl="0" w:tplc="0BB6891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466092"/>
    <w:multiLevelType w:val="hybridMultilevel"/>
    <w:tmpl w:val="9E6ADFBA"/>
    <w:lvl w:ilvl="0" w:tplc="B1C0C3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D05D3F"/>
    <w:multiLevelType w:val="hybridMultilevel"/>
    <w:tmpl w:val="2CA40BCA"/>
    <w:lvl w:ilvl="0" w:tplc="0407000F">
      <w:start w:val="1"/>
      <w:numFmt w:val="decimal"/>
      <w:lvlText w:val="%1."/>
      <w:lvlJc w:val="left"/>
      <w:pPr>
        <w:ind w:left="1068" w:hanging="360"/>
      </w:p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7D893335"/>
    <w:multiLevelType w:val="hybridMultilevel"/>
    <w:tmpl w:val="2670ED7A"/>
    <w:lvl w:ilvl="0" w:tplc="2B68B13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DC2"/>
    <w:rsid w:val="00043EE1"/>
    <w:rsid w:val="00064F46"/>
    <w:rsid w:val="000B27D4"/>
    <w:rsid w:val="000C0A26"/>
    <w:rsid w:val="00106BB8"/>
    <w:rsid w:val="00170899"/>
    <w:rsid w:val="002F4DC2"/>
    <w:rsid w:val="004D4874"/>
    <w:rsid w:val="00651AE6"/>
    <w:rsid w:val="006C5013"/>
    <w:rsid w:val="00755B17"/>
    <w:rsid w:val="007D5D7B"/>
    <w:rsid w:val="009C7C63"/>
    <w:rsid w:val="00BA4378"/>
    <w:rsid w:val="00C05C2B"/>
    <w:rsid w:val="00D75E2D"/>
    <w:rsid w:val="00E0173A"/>
    <w:rsid w:val="00E24125"/>
    <w:rsid w:val="00E55BD1"/>
    <w:rsid w:val="00EF1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4D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5B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4DC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F4DC2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F4DC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4DC2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F4DC2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55BD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55BD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55BD1"/>
    <w:pPr>
      <w:ind w:left="720"/>
      <w:contextualSpacing/>
    </w:pPr>
  </w:style>
  <w:style w:type="table" w:styleId="TableGrid">
    <w:name w:val="Table Grid"/>
    <w:basedOn w:val="TableNormal"/>
    <w:uiPriority w:val="39"/>
    <w:rsid w:val="00E55B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E55BD1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4D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5B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4DC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F4DC2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F4DC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4DC2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F4DC2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55BD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55BD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55BD1"/>
    <w:pPr>
      <w:ind w:left="720"/>
      <w:contextualSpacing/>
    </w:pPr>
  </w:style>
  <w:style w:type="table" w:styleId="TableGrid">
    <w:name w:val="Table Grid"/>
    <w:basedOn w:val="TableNormal"/>
    <w:uiPriority w:val="39"/>
    <w:rsid w:val="00E55B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E55BD1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chive.ics.uci.edu/ml/machine-learning-databases/00359/NewsAggregatorDataset.zi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A6B1A44D.dotm</Template>
  <TotalTime>0</TotalTime>
  <Pages>2</Pages>
  <Words>305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ING-DiBa AG</Company>
  <LinksUpToDate>false</LinksUpToDate>
  <CharactersWithSpaces>2224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Hirschmann, Fabian</dc:creator>
  <cp:lastModifiedBy>Dalboy, Ertugrul</cp:lastModifiedBy>
  <cp:revision>5</cp:revision>
  <cp:lastPrinted>2019-07-08T12:38:00Z</cp:lastPrinted>
  <dcterms:created xsi:type="dcterms:W3CDTF">2020-11-24T16:35:00Z</dcterms:created>
  <dcterms:modified xsi:type="dcterms:W3CDTF">2020-11-24T18:24:00Z</dcterms:modified>
</cp:coreProperties>
</file>